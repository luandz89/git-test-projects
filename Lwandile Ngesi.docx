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0466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466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22806" r="-9370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0F6D4B" id="Oval 2" o:spid="_x0000_s1026" alt="Title: Professional Headshot of Man" style="width:161.15pt;height:167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387BDD" w:rsidP="001B2ABD">
            <w:pPr>
              <w:pStyle w:val="Title"/>
            </w:pPr>
            <w:r>
              <w:t>Lwandile Ngesi</w:t>
            </w:r>
          </w:p>
          <w:p w:rsidR="001B2ABD" w:rsidRDefault="001B2ABD" w:rsidP="00387BDD">
            <w:pPr>
              <w:pStyle w:val="Subtitle"/>
            </w:pP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93519C6BB45F483B8D05B97540687B4D"/>
              </w:placeholder>
              <w:temporary/>
              <w:showingPlcHdr/>
              <w15:appearance w15:val="hidden"/>
            </w:sdtPr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387BDD" w:rsidRDefault="00387BDD" w:rsidP="0008174D">
            <w:pP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bookmarkStart w:id="0" w:name="_GoBack"/>
            <w:bookmarkEnd w:id="0"/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Passionate Systems Development Graduate specializing in Java, Python, MySQL, Microsoft Office suite, PHP, JQuery, </w:t>
            </w:r>
            <w:proofErr w:type="spellStart"/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Javascript</w:t>
            </w:r>
            <w:proofErr w:type="spellEnd"/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and CSS.</w:t>
            </w:r>
          </w:p>
          <w:p w:rsidR="00036450" w:rsidRDefault="00387BDD" w:rsidP="0008174D"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I am an adaptive person, who can adapt in any environment, passionate about software development. Objective is to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achieve my passion through learning.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  <w:p w:rsidR="00036450" w:rsidRDefault="00036450" w:rsidP="00036450"/>
          <w:sdt>
            <w:sdtPr>
              <w:id w:val="-1954003311"/>
              <w:placeholder>
                <w:docPart w:val="0CD40EDBA3944DE19EA701CBC5F3B8F9"/>
              </w:placeholder>
              <w:temporary/>
              <w:showingPlcHdr/>
              <w15:appearance w15:val="hidden"/>
            </w:sdtPr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DB903769C8E4782B7F0B6F72E7919F8"/>
              </w:placeholder>
              <w:temporary/>
              <w:showingPlcHdr/>
              <w15:appearance w15:val="hidden"/>
            </w:sdtPr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79315E" w:rsidP="004D3011">
            <w:r>
              <w:t xml:space="preserve">+27 83 710 9193 </w:t>
            </w:r>
          </w:p>
          <w:p w:rsidR="004D3011" w:rsidRDefault="004D3011" w:rsidP="0079315E"/>
          <w:p w:rsidR="004D3011" w:rsidRDefault="004D3011" w:rsidP="004D3011"/>
          <w:sdt>
            <w:sdtPr>
              <w:id w:val="-240260293"/>
              <w:placeholder>
                <w:docPart w:val="9D9B885F40AD4DA8B5DD7F932799CDB3"/>
              </w:placeholder>
              <w:temporary/>
              <w:showingPlcHdr/>
              <w15:appearance w15:val="hidden"/>
            </w:sdtPr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79315E" w:rsidP="004D3011">
            <w:pPr>
              <w:rPr>
                <w:rStyle w:val="Hyperlink"/>
              </w:rPr>
            </w:pPr>
            <w:r>
              <w:t>Luandz89@gmail.com</w:t>
            </w:r>
          </w:p>
          <w:sdt>
            <w:sdtPr>
              <w:id w:val="-1444214663"/>
              <w:placeholder>
                <w:docPart w:val="E2E2405669344E4E8C92F4D1891C4359"/>
              </w:placeholder>
              <w:temporary/>
              <w:showingPlcHdr/>
              <w15:appearance w15:val="hidden"/>
            </w:sdtPr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79315E" w:rsidP="004D3011">
            <w:r>
              <w:t>Volleyball</w:t>
            </w:r>
          </w:p>
          <w:p w:rsidR="004D3011" w:rsidRDefault="0079315E" w:rsidP="004D3011">
            <w:r>
              <w:t>Gardening</w:t>
            </w:r>
          </w:p>
          <w:p w:rsidR="004D3011" w:rsidRDefault="0079315E" w:rsidP="004D3011">
            <w:r>
              <w:t>Tech Blogs</w:t>
            </w:r>
          </w:p>
          <w:p w:rsidR="004D3011" w:rsidRPr="004D3011" w:rsidRDefault="0079315E" w:rsidP="0079315E">
            <w:r>
              <w:t>Watching soccer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DE50BFBD8A040E8AFEEA5D4857D3146"/>
              </w:placeholder>
              <w:temporary/>
              <w:showingPlcHdr/>
              <w15:appearance w15:val="hidden"/>
            </w:sdtPr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Default="0079315E" w:rsidP="00B359E4">
            <w:pPr>
              <w:pStyle w:val="Heading4"/>
            </w:pPr>
            <w:r>
              <w:t>Boston City Campus</w:t>
            </w:r>
          </w:p>
          <w:p w:rsidR="0079315E" w:rsidRPr="0079315E" w:rsidRDefault="0079315E" w:rsidP="0079315E">
            <w:r>
              <w:t>Diploma in Systems Development</w:t>
            </w:r>
          </w:p>
          <w:p w:rsidR="00036450" w:rsidRPr="00B359E4" w:rsidRDefault="0079315E" w:rsidP="00B359E4">
            <w:pPr>
              <w:pStyle w:val="Date"/>
            </w:pPr>
            <w:r>
              <w:t>February 2018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December 2020</w:t>
            </w:r>
          </w:p>
          <w:p w:rsidR="00036450" w:rsidRDefault="00036450" w:rsidP="00036450"/>
          <w:p w:rsidR="00036450" w:rsidRDefault="0079315E" w:rsidP="00B359E4">
            <w:pPr>
              <w:pStyle w:val="Heading4"/>
            </w:pPr>
            <w:proofErr w:type="spellStart"/>
            <w:r>
              <w:t>Nonkqubela</w:t>
            </w:r>
            <w:proofErr w:type="spellEnd"/>
            <w:r>
              <w:t xml:space="preserve"> Senior Secondary School</w:t>
            </w:r>
          </w:p>
          <w:p w:rsidR="0079315E" w:rsidRPr="0079315E" w:rsidRDefault="0079315E" w:rsidP="0079315E">
            <w:r>
              <w:t>Matric</w:t>
            </w:r>
          </w:p>
          <w:p w:rsidR="00036450" w:rsidRPr="00B359E4" w:rsidRDefault="0079315E" w:rsidP="00B359E4">
            <w:pPr>
              <w:pStyle w:val="Date"/>
            </w:pPr>
            <w:r>
              <w:t>December 2005</w:t>
            </w:r>
          </w:p>
          <w:p w:rsidR="00036450" w:rsidRDefault="00036450" w:rsidP="00036450"/>
          <w:sdt>
            <w:sdtPr>
              <w:id w:val="1001553383"/>
              <w:placeholder>
                <w:docPart w:val="6DA9D3DBD2E04714BE5FCB4E429B2A46"/>
              </w:placeholder>
              <w:temporary/>
              <w:showingPlcHdr/>
              <w15:appearance w15:val="hidden"/>
            </w:sdtPr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79315E" w:rsidP="00B359E4">
            <w:pPr>
              <w:pStyle w:val="Heading4"/>
              <w:rPr>
                <w:bCs/>
              </w:rPr>
            </w:pPr>
            <w:r>
              <w:t>Bidvest SACD -</w:t>
            </w:r>
            <w:r w:rsidR="00036450" w:rsidRPr="00036450">
              <w:t xml:space="preserve"> </w:t>
            </w:r>
            <w:r>
              <w:t>Warehouse Clerk</w:t>
            </w:r>
          </w:p>
          <w:p w:rsidR="0079315E" w:rsidRDefault="0079315E" w:rsidP="0008174D">
            <w:pPr>
              <w:pStyle w:val="Date"/>
            </w:pPr>
            <w:r>
              <w:t xml:space="preserve">January 2014 </w:t>
            </w:r>
            <w:r w:rsidR="00036450" w:rsidRPr="00036450">
              <w:t>–</w:t>
            </w:r>
            <w:r>
              <w:t xml:space="preserve"> August 2016</w:t>
            </w:r>
          </w:p>
          <w:p w:rsidR="0008174D" w:rsidRPr="0008174D" w:rsidRDefault="0008174D" w:rsidP="0008174D">
            <w:r>
              <w:t>Responsibilities:</w:t>
            </w:r>
          </w:p>
          <w:p w:rsidR="0079315E" w:rsidRDefault="0079315E" w:rsidP="0079315E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545E6C"/>
                <w:szCs w:val="18"/>
              </w:rPr>
            </w:pPr>
            <w:r>
              <w:rPr>
                <w:rFonts w:ascii="Roboto-Regular" w:hAnsi="Roboto-Regular" w:cs="Roboto-Regular"/>
                <w:color w:val="545E6C"/>
                <w:szCs w:val="18"/>
              </w:rPr>
              <w:t>- Checking Cargo Customs documents and verify with existing</w:t>
            </w:r>
          </w:p>
          <w:p w:rsidR="0079315E" w:rsidRDefault="0079315E" w:rsidP="0079315E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545E6C"/>
                <w:szCs w:val="18"/>
              </w:rPr>
            </w:pPr>
            <w:r>
              <w:rPr>
                <w:rFonts w:ascii="Roboto-Regular" w:hAnsi="Roboto-Regular" w:cs="Roboto-Regular"/>
                <w:color w:val="545E6C"/>
                <w:szCs w:val="18"/>
              </w:rPr>
              <w:t xml:space="preserve">  Information.</w:t>
            </w:r>
          </w:p>
          <w:p w:rsidR="0079315E" w:rsidRDefault="0079315E" w:rsidP="0079315E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545E6C"/>
                <w:szCs w:val="18"/>
              </w:rPr>
            </w:pPr>
            <w:r>
              <w:rPr>
                <w:rFonts w:ascii="Roboto-Regular" w:hAnsi="Roboto-Regular" w:cs="Roboto-Regular"/>
                <w:color w:val="545E6C"/>
                <w:szCs w:val="18"/>
              </w:rPr>
              <w:t>- Receive/Pack goods documentation at Exports department.</w:t>
            </w:r>
          </w:p>
          <w:p w:rsidR="00036450" w:rsidRDefault="0079315E" w:rsidP="0079315E">
            <w:r>
              <w:rPr>
                <w:rFonts w:ascii="Roboto-Regular" w:hAnsi="Roboto-Regular" w:cs="Roboto-Regular"/>
                <w:color w:val="545E6C"/>
                <w:szCs w:val="18"/>
              </w:rPr>
              <w:t>- Stock control.</w:t>
            </w:r>
          </w:p>
          <w:p w:rsidR="004D3011" w:rsidRDefault="004D3011" w:rsidP="00036450"/>
          <w:p w:rsidR="004D3011" w:rsidRPr="004D3011" w:rsidRDefault="0079315E" w:rsidP="00B359E4">
            <w:pPr>
              <w:pStyle w:val="Heading4"/>
              <w:rPr>
                <w:bCs/>
              </w:rPr>
            </w:pPr>
            <w:proofErr w:type="spellStart"/>
            <w:r>
              <w:t>Nonkqubela</w:t>
            </w:r>
            <w:proofErr w:type="spellEnd"/>
            <w:r>
              <w:t xml:space="preserve"> Senior Secondary School</w:t>
            </w:r>
            <w:r w:rsidR="004D3011" w:rsidRPr="004D3011">
              <w:t xml:space="preserve"> </w:t>
            </w:r>
            <w:r>
              <w:t>-</w:t>
            </w:r>
            <w:r w:rsidR="004D3011" w:rsidRPr="004D3011">
              <w:t xml:space="preserve"> </w:t>
            </w:r>
            <w:r>
              <w:t>Assistant Educator</w:t>
            </w:r>
          </w:p>
          <w:p w:rsidR="004D3011" w:rsidRDefault="0079315E" w:rsidP="00B359E4">
            <w:pPr>
              <w:pStyle w:val="Date"/>
            </w:pPr>
            <w:r>
              <w:t xml:space="preserve">February 2011 </w:t>
            </w:r>
            <w:r w:rsidR="004D3011" w:rsidRPr="004D3011">
              <w:t>–</w:t>
            </w:r>
            <w:r>
              <w:t xml:space="preserve"> March 2013</w:t>
            </w:r>
          </w:p>
          <w:p w:rsidR="000E3729" w:rsidRPr="000E3729" w:rsidRDefault="000E3729" w:rsidP="000E3729">
            <w:r>
              <w:t>Responsibilities:</w:t>
            </w:r>
          </w:p>
          <w:p w:rsidR="004D3011" w:rsidRDefault="0079315E" w:rsidP="004D3011">
            <w:r>
              <w:rPr>
                <w:rFonts w:ascii="Roboto-Regular" w:hAnsi="Roboto-Regular" w:cs="Roboto-Regular"/>
                <w:color w:val="545E6C"/>
                <w:szCs w:val="18"/>
              </w:rPr>
              <w:t>- Facilitate Accounting, Business Studies and Economics from</w:t>
            </w:r>
            <w:r w:rsidR="00036450" w:rsidRPr="004D3011">
              <w:t xml:space="preserve"> </w:t>
            </w:r>
          </w:p>
          <w:p w:rsidR="0079315E" w:rsidRDefault="000E3729" w:rsidP="0079315E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545E6C"/>
                <w:szCs w:val="18"/>
              </w:rPr>
            </w:pPr>
            <w:r>
              <w:rPr>
                <w:rFonts w:ascii="Roboto-Regular" w:hAnsi="Roboto-Regular" w:cs="Roboto-Regular"/>
                <w:color w:val="545E6C"/>
                <w:szCs w:val="18"/>
              </w:rPr>
              <w:t xml:space="preserve">  Grade</w:t>
            </w:r>
            <w:r w:rsidR="0079315E">
              <w:rPr>
                <w:rFonts w:ascii="Roboto-Regular" w:hAnsi="Roboto-Regular" w:cs="Roboto-Regular"/>
                <w:color w:val="545E6C"/>
                <w:szCs w:val="18"/>
              </w:rPr>
              <w:t xml:space="preserve"> 10 to grade 12.</w:t>
            </w:r>
          </w:p>
          <w:p w:rsidR="0079315E" w:rsidRDefault="0079315E" w:rsidP="0079315E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545E6C"/>
                <w:szCs w:val="18"/>
              </w:rPr>
            </w:pPr>
            <w:r>
              <w:rPr>
                <w:rFonts w:ascii="Roboto-Regular" w:hAnsi="Roboto-Regular" w:cs="Roboto-Regular"/>
                <w:color w:val="545E6C"/>
                <w:szCs w:val="18"/>
              </w:rPr>
              <w:t xml:space="preserve">- </w:t>
            </w:r>
            <w:r w:rsidR="000E3729">
              <w:rPr>
                <w:rFonts w:ascii="Roboto-Regular" w:hAnsi="Roboto-Regular" w:cs="Roboto-Regular"/>
                <w:color w:val="545E6C"/>
                <w:szCs w:val="18"/>
              </w:rPr>
              <w:t>Responsible</w:t>
            </w:r>
            <w:r>
              <w:rPr>
                <w:rFonts w:ascii="Roboto-Regular" w:hAnsi="Roboto-Regular" w:cs="Roboto-Regular"/>
                <w:color w:val="545E6C"/>
                <w:szCs w:val="18"/>
              </w:rPr>
              <w:t xml:space="preserve"> for all IT infrastructure at school. (Repair computers,</w:t>
            </w:r>
          </w:p>
          <w:p w:rsidR="0079315E" w:rsidRDefault="000E3729" w:rsidP="0079315E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545E6C"/>
                <w:szCs w:val="18"/>
              </w:rPr>
            </w:pPr>
            <w:r>
              <w:rPr>
                <w:rFonts w:ascii="Roboto-Regular" w:hAnsi="Roboto-Regular" w:cs="Roboto-Regular"/>
                <w:color w:val="545E6C"/>
                <w:szCs w:val="18"/>
              </w:rPr>
              <w:t xml:space="preserve">  </w:t>
            </w:r>
            <w:r w:rsidR="0079315E">
              <w:rPr>
                <w:rFonts w:ascii="Roboto-Regular" w:hAnsi="Roboto-Regular" w:cs="Roboto-Regular"/>
                <w:color w:val="545E6C"/>
                <w:szCs w:val="18"/>
              </w:rPr>
              <w:t>maintaining software and security updates, monitor printer and</w:t>
            </w:r>
          </w:p>
          <w:p w:rsidR="004D3011" w:rsidRPr="004D3011" w:rsidRDefault="000E3729" w:rsidP="004D3011">
            <w:r>
              <w:rPr>
                <w:rFonts w:ascii="Roboto-Regular" w:hAnsi="Roboto-Regular" w:cs="Roboto-Regular"/>
                <w:color w:val="545E6C"/>
                <w:szCs w:val="18"/>
              </w:rPr>
              <w:t xml:space="preserve">  </w:t>
            </w:r>
            <w:r w:rsidR="0079315E">
              <w:rPr>
                <w:rFonts w:ascii="Roboto-Regular" w:hAnsi="Roboto-Regular" w:cs="Roboto-Regular"/>
                <w:color w:val="545E6C"/>
                <w:szCs w:val="18"/>
              </w:rPr>
              <w:t>copier functionality)</w:t>
            </w:r>
          </w:p>
          <w:p w:rsidR="004D3011" w:rsidRDefault="004D3011" w:rsidP="00036450"/>
          <w:sdt>
            <w:sdtPr>
              <w:id w:val="1669594239"/>
              <w:placeholder>
                <w:docPart w:val="7C5BB7D3FE5D48DF8C7C35BB1A28625C"/>
              </w:placeholder>
              <w:temporary/>
              <w:showingPlcHdr/>
              <w15:appearance w15:val="hidden"/>
            </w:sdtPr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E3729" w:rsidRDefault="000E3729" w:rsidP="000E372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545E6C"/>
                <w:szCs w:val="18"/>
              </w:rPr>
            </w:pPr>
            <w:r>
              <w:rPr>
                <w:rFonts w:ascii="Roboto-Regular" w:hAnsi="Roboto-Regular" w:cs="Roboto-Regular"/>
                <w:color w:val="545E6C"/>
                <w:szCs w:val="18"/>
              </w:rPr>
              <w:t xml:space="preserve">Java (Apache </w:t>
            </w:r>
            <w:proofErr w:type="spellStart"/>
            <w:r>
              <w:rPr>
                <w:rFonts w:ascii="Roboto-Regular" w:hAnsi="Roboto-Regular" w:cs="Roboto-Regular"/>
                <w:color w:val="545E6C"/>
                <w:szCs w:val="18"/>
              </w:rPr>
              <w:t>Netbeans</w:t>
            </w:r>
            <w:proofErr w:type="spellEnd"/>
            <w:r>
              <w:rPr>
                <w:rFonts w:ascii="Roboto-Regular" w:hAnsi="Roboto-Regular" w:cs="Roboto-Regular"/>
                <w:color w:val="545E6C"/>
                <w:szCs w:val="18"/>
              </w:rPr>
              <w:t xml:space="preserve"> 11)</w:t>
            </w:r>
          </w:p>
          <w:p w:rsidR="000E3729" w:rsidRDefault="000E3729" w:rsidP="000E372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545E6C"/>
                <w:szCs w:val="18"/>
              </w:rPr>
            </w:pPr>
            <w:r>
              <w:rPr>
                <w:rFonts w:ascii="Roboto-Regular" w:hAnsi="Roboto-Regular" w:cs="Roboto-Regular"/>
                <w:color w:val="545E6C"/>
                <w:szCs w:val="18"/>
              </w:rPr>
              <w:t>Android Studio</w:t>
            </w:r>
          </w:p>
          <w:p w:rsidR="000E3729" w:rsidRDefault="000E3729" w:rsidP="000E372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545E6C"/>
                <w:szCs w:val="18"/>
              </w:rPr>
            </w:pPr>
            <w:r>
              <w:rPr>
                <w:rFonts w:ascii="Roboto-Regular" w:hAnsi="Roboto-Regular" w:cs="Roboto-Regular"/>
                <w:color w:val="545E6C"/>
                <w:szCs w:val="18"/>
              </w:rPr>
              <w:t>Python 3</w:t>
            </w:r>
          </w:p>
          <w:p w:rsidR="000E3729" w:rsidRDefault="000E3729" w:rsidP="000E372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545E6C"/>
                <w:szCs w:val="18"/>
              </w:rPr>
            </w:pPr>
            <w:r>
              <w:rPr>
                <w:rFonts w:ascii="Roboto-Regular" w:hAnsi="Roboto-Regular" w:cs="Roboto-Regular"/>
                <w:color w:val="545E6C"/>
                <w:szCs w:val="18"/>
              </w:rPr>
              <w:t>SQL Community</w:t>
            </w:r>
          </w:p>
          <w:p w:rsidR="000E3729" w:rsidRDefault="000E3729" w:rsidP="000E372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545E6C"/>
                <w:szCs w:val="18"/>
              </w:rPr>
            </w:pPr>
            <w:r>
              <w:rPr>
                <w:rFonts w:ascii="Roboto-Regular" w:hAnsi="Roboto-Regular" w:cs="Roboto-Regular"/>
                <w:color w:val="545E6C"/>
                <w:szCs w:val="18"/>
              </w:rPr>
              <w:t>Microsoft Office 2016</w:t>
            </w:r>
          </w:p>
          <w:p w:rsidR="000E3729" w:rsidRDefault="000E3729" w:rsidP="000E372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545E6C"/>
                <w:szCs w:val="18"/>
              </w:rPr>
            </w:pPr>
            <w:r>
              <w:rPr>
                <w:rFonts w:ascii="Roboto-Regular" w:hAnsi="Roboto-Regular" w:cs="Roboto-Regular"/>
                <w:color w:val="545E6C"/>
                <w:szCs w:val="18"/>
              </w:rPr>
              <w:t>Microsoft Visio 2016</w:t>
            </w:r>
          </w:p>
          <w:p w:rsidR="000E3729" w:rsidRDefault="000E3729" w:rsidP="000E372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545E6C"/>
                <w:szCs w:val="18"/>
              </w:rPr>
            </w:pPr>
            <w:r>
              <w:rPr>
                <w:rFonts w:ascii="Roboto-Regular" w:hAnsi="Roboto-Regular" w:cs="Roboto-Regular"/>
                <w:color w:val="545E6C"/>
                <w:szCs w:val="18"/>
              </w:rPr>
              <w:t>Microsoft Access 2016 (Database design)</w:t>
            </w:r>
          </w:p>
          <w:p w:rsidR="000E3729" w:rsidRDefault="000E3729" w:rsidP="000E372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545E6C"/>
                <w:szCs w:val="18"/>
              </w:rPr>
            </w:pPr>
            <w:r>
              <w:rPr>
                <w:rFonts w:ascii="Roboto-Regular" w:hAnsi="Roboto-Regular" w:cs="Roboto-Regular"/>
                <w:color w:val="545E6C"/>
                <w:szCs w:val="18"/>
              </w:rPr>
              <w:t xml:space="preserve">Web Development (HTML, PHP, CSS, JQuery, </w:t>
            </w:r>
            <w:proofErr w:type="spellStart"/>
            <w:r>
              <w:rPr>
                <w:rFonts w:ascii="Roboto-Regular" w:hAnsi="Roboto-Regular" w:cs="Roboto-Regular"/>
                <w:color w:val="545E6C"/>
                <w:szCs w:val="18"/>
              </w:rPr>
              <w:t>Javascript</w:t>
            </w:r>
            <w:proofErr w:type="spellEnd"/>
            <w:r>
              <w:rPr>
                <w:rFonts w:ascii="Roboto-Regular" w:hAnsi="Roboto-Regular" w:cs="Roboto-Regular"/>
                <w:color w:val="545E6C"/>
                <w:szCs w:val="18"/>
              </w:rPr>
              <w:t>)</w:t>
            </w:r>
          </w:p>
          <w:p w:rsidR="000E3729" w:rsidRDefault="000E3729" w:rsidP="000E372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545E6C"/>
                <w:szCs w:val="18"/>
              </w:rPr>
            </w:pPr>
            <w:r>
              <w:rPr>
                <w:rFonts w:ascii="Roboto-Regular" w:hAnsi="Roboto-Regular" w:cs="Roboto-Regular"/>
                <w:color w:val="545E6C"/>
                <w:szCs w:val="18"/>
              </w:rPr>
              <w:t>UML modelling</w:t>
            </w:r>
          </w:p>
          <w:p w:rsidR="00036450" w:rsidRPr="004D3011" w:rsidRDefault="000E3729" w:rsidP="000E3729">
            <w:pPr>
              <w:rPr>
                <w:color w:val="FFFFFF" w:themeColor="background1"/>
              </w:rPr>
            </w:pPr>
            <w:r>
              <w:rPr>
                <w:rFonts w:ascii="Roboto-Regular" w:hAnsi="Roboto-Regular" w:cs="Roboto-Regular"/>
                <w:color w:val="545E6C"/>
                <w:szCs w:val="18"/>
              </w:rPr>
              <w:t>Professional communication</w:t>
            </w:r>
          </w:p>
        </w:tc>
      </w:tr>
    </w:tbl>
    <w:p w:rsidR="00065A64" w:rsidRDefault="00065A64" w:rsidP="000C45FF">
      <w:pPr>
        <w:tabs>
          <w:tab w:val="left" w:pos="990"/>
        </w:tabs>
      </w:pPr>
    </w:p>
    <w:sectPr w:rsidR="00065A64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9FA" w:rsidRDefault="00CC79FA" w:rsidP="000C45FF">
      <w:r>
        <w:separator/>
      </w:r>
    </w:p>
  </w:endnote>
  <w:endnote w:type="continuationSeparator" w:id="0">
    <w:p w:rsidR="00CC79FA" w:rsidRDefault="00CC79F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9FA" w:rsidRDefault="00CC79FA" w:rsidP="000C45FF">
      <w:r>
        <w:separator/>
      </w:r>
    </w:p>
  </w:footnote>
  <w:footnote w:type="continuationSeparator" w:id="0">
    <w:p w:rsidR="00CC79FA" w:rsidRDefault="00CC79F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xmlns:arto="http://schemas.microsoft.com/office/word/2006/arto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arto="http://schemas.microsoft.com/office/word/2006/arto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DD"/>
    <w:rsid w:val="00036450"/>
    <w:rsid w:val="00065A64"/>
    <w:rsid w:val="0008174D"/>
    <w:rsid w:val="00094499"/>
    <w:rsid w:val="000C45FF"/>
    <w:rsid w:val="000E3729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3FAB"/>
    <w:rsid w:val="003254B5"/>
    <w:rsid w:val="0037121F"/>
    <w:rsid w:val="00387BDD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9315E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79FA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lt-line-clampline">
    <w:name w:val="lt-line-clamp__line"/>
    <w:basedOn w:val="DefaultParagraphFont"/>
    <w:rsid w:val="0038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andile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519C6BB45F483B8D05B9754068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9B0C8-E448-4550-B78D-B2CCC867BF1B}"/>
      </w:docPartPr>
      <w:docPartBody>
        <w:p w:rsidR="00000000" w:rsidRDefault="00000000">
          <w:pPr>
            <w:pStyle w:val="93519C6BB45F483B8D05B97540687B4D"/>
          </w:pPr>
          <w:r w:rsidRPr="00D5459D">
            <w:t>Profile</w:t>
          </w:r>
        </w:p>
      </w:docPartBody>
    </w:docPart>
    <w:docPart>
      <w:docPartPr>
        <w:name w:val="0CD40EDBA3944DE19EA701CBC5F3B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2EBC5-299C-468D-BEFF-97314346D353}"/>
      </w:docPartPr>
      <w:docPartBody>
        <w:p w:rsidR="00266E26" w:rsidRDefault="00266E26">
          <w:pPr>
            <w:pStyle w:val="0CD40EDBA3944DE19EA701CBC5F3B8F9"/>
          </w:pPr>
          <w:r w:rsidRPr="00CB0055">
            <w:t>Contact</w:t>
          </w:r>
        </w:p>
      </w:docPartBody>
    </w:docPart>
    <w:docPart>
      <w:docPartPr>
        <w:name w:val="BDB903769C8E4782B7F0B6F72E791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15F40-A14D-462A-ACBC-234133040C22}"/>
      </w:docPartPr>
      <w:docPartBody>
        <w:p w:rsidR="00266E26" w:rsidRDefault="00266E26">
          <w:pPr>
            <w:pStyle w:val="BDB903769C8E4782B7F0B6F72E7919F8"/>
          </w:pPr>
          <w:r w:rsidRPr="004D3011">
            <w:t>PHONE:</w:t>
          </w:r>
        </w:p>
      </w:docPartBody>
    </w:docPart>
    <w:docPart>
      <w:docPartPr>
        <w:name w:val="9D9B885F40AD4DA8B5DD7F932799C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998BA-23BA-4847-AD66-0D0370816A5E}"/>
      </w:docPartPr>
      <w:docPartBody>
        <w:p w:rsidR="00266E26" w:rsidRDefault="00266E26">
          <w:pPr>
            <w:pStyle w:val="9D9B885F40AD4DA8B5DD7F932799CDB3"/>
          </w:pPr>
          <w:r w:rsidRPr="004D3011">
            <w:t>EMAIL:</w:t>
          </w:r>
        </w:p>
      </w:docPartBody>
    </w:docPart>
    <w:docPart>
      <w:docPartPr>
        <w:name w:val="E2E2405669344E4E8C92F4D1891C4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5AE48-9A46-4957-955D-C45DB69130F4}"/>
      </w:docPartPr>
      <w:docPartBody>
        <w:p w:rsidR="00266E26" w:rsidRDefault="00266E26">
          <w:pPr>
            <w:pStyle w:val="E2E2405669344E4E8C92F4D1891C4359"/>
          </w:pPr>
          <w:r w:rsidRPr="00CB0055">
            <w:t>Hobbies</w:t>
          </w:r>
        </w:p>
      </w:docPartBody>
    </w:docPart>
    <w:docPart>
      <w:docPartPr>
        <w:name w:val="DDE50BFBD8A040E8AFEEA5D4857D3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B2838-54E0-43D6-BFA7-06E8882E3896}"/>
      </w:docPartPr>
      <w:docPartBody>
        <w:p w:rsidR="00266E26" w:rsidRDefault="00266E26">
          <w:pPr>
            <w:pStyle w:val="DDE50BFBD8A040E8AFEEA5D4857D3146"/>
          </w:pPr>
          <w:r w:rsidRPr="00036450">
            <w:t>EDUCATION</w:t>
          </w:r>
        </w:p>
      </w:docPartBody>
    </w:docPart>
    <w:docPart>
      <w:docPartPr>
        <w:name w:val="6DA9D3DBD2E04714BE5FCB4E429B2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51190-E25C-4205-B380-AB4D4F2CD204}"/>
      </w:docPartPr>
      <w:docPartBody>
        <w:p w:rsidR="00266E26" w:rsidRDefault="00266E26">
          <w:pPr>
            <w:pStyle w:val="6DA9D3DBD2E04714BE5FCB4E429B2A46"/>
          </w:pPr>
          <w:r w:rsidRPr="00036450">
            <w:t>WORK EXPERIENCE</w:t>
          </w:r>
        </w:p>
      </w:docPartBody>
    </w:docPart>
    <w:docPart>
      <w:docPartPr>
        <w:name w:val="7C5BB7D3FE5D48DF8C7C35BB1A28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8096A-996C-4F07-B32F-931460A05106}"/>
      </w:docPartPr>
      <w:docPartBody>
        <w:p w:rsidR="00266E26" w:rsidRDefault="00266E26">
          <w:pPr>
            <w:pStyle w:val="7C5BB7D3FE5D48DF8C7C35BB1A28625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26"/>
    <w:rsid w:val="0026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43DAA1282D4A17B0E8D0417C8E5F01">
    <w:name w:val="AB43DAA1282D4A17B0E8D0417C8E5F01"/>
  </w:style>
  <w:style w:type="paragraph" w:customStyle="1" w:styleId="B1A7CA50B33D412CAF433F9D50DF2B52">
    <w:name w:val="B1A7CA50B33D412CAF433F9D50DF2B52"/>
  </w:style>
  <w:style w:type="paragraph" w:customStyle="1" w:styleId="93519C6BB45F483B8D05B97540687B4D">
    <w:name w:val="93519C6BB45F483B8D05B97540687B4D"/>
  </w:style>
  <w:style w:type="paragraph" w:customStyle="1" w:styleId="ED7B30C247ED4587A79469179B1BB386">
    <w:name w:val="ED7B30C247ED4587A79469179B1BB386"/>
  </w:style>
  <w:style w:type="paragraph" w:customStyle="1" w:styleId="0CD40EDBA3944DE19EA701CBC5F3B8F9">
    <w:name w:val="0CD40EDBA3944DE19EA701CBC5F3B8F9"/>
  </w:style>
  <w:style w:type="paragraph" w:customStyle="1" w:styleId="BDB903769C8E4782B7F0B6F72E7919F8">
    <w:name w:val="BDB903769C8E4782B7F0B6F72E7919F8"/>
  </w:style>
  <w:style w:type="paragraph" w:customStyle="1" w:styleId="E717E28885FD4DEEAB8B9FD81943FE35">
    <w:name w:val="E717E28885FD4DEEAB8B9FD81943FE35"/>
  </w:style>
  <w:style w:type="paragraph" w:customStyle="1" w:styleId="C51B4D0C273141DFA5005068E0E7E6EA">
    <w:name w:val="C51B4D0C273141DFA5005068E0E7E6EA"/>
  </w:style>
  <w:style w:type="paragraph" w:customStyle="1" w:styleId="9FF67673553E4FD7B5D6CC79540F4441">
    <w:name w:val="9FF67673553E4FD7B5D6CC79540F4441"/>
  </w:style>
  <w:style w:type="paragraph" w:customStyle="1" w:styleId="9D9B885F40AD4DA8B5DD7F932799CDB3">
    <w:name w:val="9D9B885F40AD4DA8B5DD7F932799CDB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1690290CAC0439796D6BA20540F27E2">
    <w:name w:val="01690290CAC0439796D6BA20540F27E2"/>
  </w:style>
  <w:style w:type="paragraph" w:customStyle="1" w:styleId="E2E2405669344E4E8C92F4D1891C4359">
    <w:name w:val="E2E2405669344E4E8C92F4D1891C4359"/>
  </w:style>
  <w:style w:type="paragraph" w:customStyle="1" w:styleId="D38238BD244841919CF3DC7B109E37C8">
    <w:name w:val="D38238BD244841919CF3DC7B109E37C8"/>
  </w:style>
  <w:style w:type="paragraph" w:customStyle="1" w:styleId="3D8A43360B284D9B862A700F9427201E">
    <w:name w:val="3D8A43360B284D9B862A700F9427201E"/>
  </w:style>
  <w:style w:type="paragraph" w:customStyle="1" w:styleId="92E17252F48744F0A9A896071204E1DD">
    <w:name w:val="92E17252F48744F0A9A896071204E1DD"/>
  </w:style>
  <w:style w:type="paragraph" w:customStyle="1" w:styleId="BDAFBE0DE068459ABD0D82530707A720">
    <w:name w:val="BDAFBE0DE068459ABD0D82530707A720"/>
  </w:style>
  <w:style w:type="paragraph" w:customStyle="1" w:styleId="DDE50BFBD8A040E8AFEEA5D4857D3146">
    <w:name w:val="DDE50BFBD8A040E8AFEEA5D4857D3146"/>
  </w:style>
  <w:style w:type="paragraph" w:customStyle="1" w:styleId="EF44D3D4B25348678C1F173AF76BD966">
    <w:name w:val="EF44D3D4B25348678C1F173AF76BD966"/>
  </w:style>
  <w:style w:type="paragraph" w:customStyle="1" w:styleId="5427F107F8BE43E7AB6B022AD87B5F5B">
    <w:name w:val="5427F107F8BE43E7AB6B022AD87B5F5B"/>
  </w:style>
  <w:style w:type="paragraph" w:customStyle="1" w:styleId="32E9C6E7B8764EC9A41350693DC3948E">
    <w:name w:val="32E9C6E7B8764EC9A41350693DC3948E"/>
  </w:style>
  <w:style w:type="paragraph" w:customStyle="1" w:styleId="FE780ED938C346399E3DC0CCE0111B08">
    <w:name w:val="FE780ED938C346399E3DC0CCE0111B08"/>
  </w:style>
  <w:style w:type="paragraph" w:customStyle="1" w:styleId="E3C6F8F211144507811BC00B132C48C8">
    <w:name w:val="E3C6F8F211144507811BC00B132C48C8"/>
  </w:style>
  <w:style w:type="paragraph" w:customStyle="1" w:styleId="526E88F4EE6C41DB9FFFFD296603E4C5">
    <w:name w:val="526E88F4EE6C41DB9FFFFD296603E4C5"/>
  </w:style>
  <w:style w:type="paragraph" w:customStyle="1" w:styleId="D1D03D4CE87B48B19DD3B05E6FB2EC55">
    <w:name w:val="D1D03D4CE87B48B19DD3B05E6FB2EC55"/>
  </w:style>
  <w:style w:type="paragraph" w:customStyle="1" w:styleId="6DA9D3DBD2E04714BE5FCB4E429B2A46">
    <w:name w:val="6DA9D3DBD2E04714BE5FCB4E429B2A46"/>
  </w:style>
  <w:style w:type="paragraph" w:customStyle="1" w:styleId="724CC829700D44AF9BF086DD735B3192">
    <w:name w:val="724CC829700D44AF9BF086DD735B3192"/>
  </w:style>
  <w:style w:type="paragraph" w:customStyle="1" w:styleId="6C50743304CC4F7AA50B426C7C07A8E7">
    <w:name w:val="6C50743304CC4F7AA50B426C7C07A8E7"/>
  </w:style>
  <w:style w:type="paragraph" w:customStyle="1" w:styleId="651490E7940A474A9E382ADD98377283">
    <w:name w:val="651490E7940A474A9E382ADD98377283"/>
  </w:style>
  <w:style w:type="paragraph" w:customStyle="1" w:styleId="2FD9B7B3087746B0BCBE52207FFA38C9">
    <w:name w:val="2FD9B7B3087746B0BCBE52207FFA38C9"/>
  </w:style>
  <w:style w:type="paragraph" w:customStyle="1" w:styleId="A9F5260D74014734994CB5179677841D">
    <w:name w:val="A9F5260D74014734994CB5179677841D"/>
  </w:style>
  <w:style w:type="paragraph" w:customStyle="1" w:styleId="01C8FC7E59284116AC899CCF220B5117">
    <w:name w:val="01C8FC7E59284116AC899CCF220B5117"/>
  </w:style>
  <w:style w:type="paragraph" w:customStyle="1" w:styleId="8F48461FA8274FFABAE0DF235CB8FF31">
    <w:name w:val="8F48461FA8274FFABAE0DF235CB8FF31"/>
  </w:style>
  <w:style w:type="paragraph" w:customStyle="1" w:styleId="2FB559B0DB4B4B2481775B4007491A58">
    <w:name w:val="2FB559B0DB4B4B2481775B4007491A58"/>
  </w:style>
  <w:style w:type="paragraph" w:customStyle="1" w:styleId="E7C4099E3FAD4B26A3AC3467B4D4231E">
    <w:name w:val="E7C4099E3FAD4B26A3AC3467B4D4231E"/>
  </w:style>
  <w:style w:type="paragraph" w:customStyle="1" w:styleId="A3A7F78117A4483995E45D656931A802">
    <w:name w:val="A3A7F78117A4483995E45D656931A802"/>
  </w:style>
  <w:style w:type="paragraph" w:customStyle="1" w:styleId="D0AF45D78D174B01A7BABD26715EC134">
    <w:name w:val="D0AF45D78D174B01A7BABD26715EC134"/>
  </w:style>
  <w:style w:type="paragraph" w:customStyle="1" w:styleId="E13B24545C6E4D88BA16F703E1AC949A">
    <w:name w:val="E13B24545C6E4D88BA16F703E1AC949A"/>
  </w:style>
  <w:style w:type="paragraph" w:customStyle="1" w:styleId="DB1F93B5F04D4911897C36C6DC341561">
    <w:name w:val="DB1F93B5F04D4911897C36C6DC341561"/>
  </w:style>
  <w:style w:type="paragraph" w:customStyle="1" w:styleId="F8FD623BF72B433691A7F4F44BE012D5">
    <w:name w:val="F8FD623BF72B433691A7F4F44BE012D5"/>
  </w:style>
  <w:style w:type="paragraph" w:customStyle="1" w:styleId="9281D3E0FC18453D825D7C93359B5669">
    <w:name w:val="9281D3E0FC18453D825D7C93359B566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C5BB7D3FE5D48DF8C7C35BB1A28625C">
    <w:name w:val="7C5BB7D3FE5D48DF8C7C35BB1A286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2021-01-11T21:25:00Z</dcterms:created>
  <dcterms:modified xsi:type="dcterms:W3CDTF">2021-01-15T16:12:00Z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